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14:paraId="3BDEF1F3" w14:textId="77777777" w:rsidTr="00E41AC3">
        <w:tc>
          <w:tcPr>
            <w:tcW w:w="1907" w:type="dxa"/>
            <w:vAlign w:val="center"/>
          </w:tcPr>
          <w:p w14:paraId="397100E9" w14:textId="77777777" w:rsidR="00562262" w:rsidRPr="00E6443B" w:rsidRDefault="00562262" w:rsidP="00257506">
            <w:pPr>
              <w:rPr>
                <w:b/>
                <w:sz w:val="36"/>
                <w:szCs w:val="36"/>
              </w:rPr>
            </w:pPr>
            <w:r w:rsidRPr="00E6443B">
              <w:rPr>
                <w:b/>
                <w:sz w:val="36"/>
                <w:szCs w:val="36"/>
              </w:rPr>
              <w:t>CS102</w:t>
            </w:r>
          </w:p>
        </w:tc>
        <w:tc>
          <w:tcPr>
            <w:tcW w:w="3758" w:type="dxa"/>
            <w:vAlign w:val="center"/>
          </w:tcPr>
          <w:p w14:paraId="3F3CACCE" w14:textId="77777777"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14:paraId="15BE4397" w14:textId="77777777"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14:paraId="3F33A8C9" w14:textId="4A365425"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3743F2">
              <w:t>2</w:t>
            </w:r>
            <w:r w:rsidR="00F071DF">
              <w:t>h</w:t>
            </w:r>
            <w:r>
              <w:fldChar w:fldCharType="end"/>
            </w:r>
            <w:bookmarkEnd w:id="0"/>
          </w:p>
        </w:tc>
      </w:tr>
      <w:tr w:rsidR="00562262" w14:paraId="16082214" w14:textId="77777777" w:rsidTr="00E41AC3">
        <w:trPr>
          <w:trHeight w:val="440"/>
        </w:trPr>
        <w:tc>
          <w:tcPr>
            <w:tcW w:w="1907" w:type="dxa"/>
            <w:vAlign w:val="center"/>
          </w:tcPr>
          <w:p w14:paraId="72F4C354" w14:textId="77777777" w:rsidR="00562262" w:rsidRDefault="00562262" w:rsidP="00257506">
            <w:r>
              <w:t>Instructor:</w:t>
            </w:r>
          </w:p>
        </w:tc>
        <w:bookmarkStart w:id="1" w:name="Text8"/>
        <w:tc>
          <w:tcPr>
            <w:tcW w:w="3758" w:type="dxa"/>
            <w:vAlign w:val="center"/>
          </w:tcPr>
          <w:p w14:paraId="32F6555E" w14:textId="32A986C2" w:rsidR="00562262" w:rsidRPr="00E6443B" w:rsidRDefault="00314B29" w:rsidP="00257506">
            <w:pPr>
              <w:rPr>
                <w:b/>
              </w:rPr>
            </w:pPr>
            <w:r>
              <w:rPr>
                <w:b/>
              </w:rPr>
              <w:fldChar w:fldCharType="begin">
                <w:ffData>
                  <w:name w:val="Text8"/>
                  <w:enabled/>
                  <w:calcOnExit w:val="0"/>
                  <w:statusText w:type="text" w:val="Enter your instructor's name here"/>
                  <w:textInput>
                    <w:default w:val="Instructors Name"/>
                    <w:maxLength w:val="25"/>
                    <w:format w:val="BAŞLIK BİÇİMİ"/>
                  </w:textInput>
                </w:ffData>
              </w:fldChar>
            </w:r>
            <w:r>
              <w:rPr>
                <w:b/>
              </w:rPr>
              <w:instrText xml:space="preserve"> FORMTEXT </w:instrText>
            </w:r>
            <w:r>
              <w:rPr>
                <w:b/>
              </w:rPr>
            </w:r>
            <w:r>
              <w:rPr>
                <w:b/>
              </w:rPr>
              <w:fldChar w:fldCharType="separate"/>
            </w:r>
            <w:r w:rsidR="003743F2">
              <w:rPr>
                <w:b/>
              </w:rPr>
              <w:t>Aynur Dayanık</w:t>
            </w:r>
            <w:r>
              <w:rPr>
                <w:b/>
              </w:rPr>
              <w:fldChar w:fldCharType="end"/>
            </w:r>
            <w:bookmarkEnd w:id="1"/>
          </w:p>
        </w:tc>
        <w:tc>
          <w:tcPr>
            <w:tcW w:w="1560" w:type="dxa"/>
            <w:vMerge/>
            <w:vAlign w:val="center"/>
          </w:tcPr>
          <w:p w14:paraId="2F35C7B3" w14:textId="77777777" w:rsidR="00562262" w:rsidRDefault="00562262" w:rsidP="00E6443B">
            <w:pPr>
              <w:spacing w:after="240"/>
              <w:jc w:val="right"/>
            </w:pPr>
          </w:p>
        </w:tc>
        <w:tc>
          <w:tcPr>
            <w:tcW w:w="2331" w:type="dxa"/>
            <w:vMerge/>
          </w:tcPr>
          <w:p w14:paraId="3D3ADB9E" w14:textId="77777777" w:rsidR="00562262" w:rsidRPr="00E6443B" w:rsidRDefault="00562262" w:rsidP="00E6443B">
            <w:pPr>
              <w:spacing w:after="240"/>
              <w:jc w:val="center"/>
              <w:rPr>
                <w:sz w:val="144"/>
                <w:szCs w:val="144"/>
              </w:rPr>
            </w:pPr>
          </w:p>
        </w:tc>
      </w:tr>
      <w:tr w:rsidR="00562262" w14:paraId="7CC6626F" w14:textId="77777777" w:rsidTr="00E41AC3">
        <w:trPr>
          <w:trHeight w:val="277"/>
        </w:trPr>
        <w:tc>
          <w:tcPr>
            <w:tcW w:w="1907" w:type="dxa"/>
            <w:vAlign w:val="center"/>
          </w:tcPr>
          <w:p w14:paraId="51101F66" w14:textId="77777777" w:rsidR="00562262" w:rsidRDefault="00562262" w:rsidP="00257506">
            <w:r>
              <w:t>Assistant:</w:t>
            </w:r>
          </w:p>
        </w:tc>
        <w:bookmarkStart w:id="2" w:name="Text1"/>
        <w:tc>
          <w:tcPr>
            <w:tcW w:w="3758" w:type="dxa"/>
            <w:vAlign w:val="center"/>
          </w:tcPr>
          <w:p w14:paraId="7291667E" w14:textId="42F5B69A" w:rsidR="00562262" w:rsidRPr="00012050" w:rsidRDefault="00314B29" w:rsidP="009A4197">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BAŞLIK BİÇİMİ"/>
                  </w:textInput>
                </w:ffData>
              </w:fldChar>
            </w:r>
            <w:r>
              <w:instrText xml:space="preserve"> FORMTEXT </w:instrText>
            </w:r>
            <w:r>
              <w:fldChar w:fldCharType="separate"/>
            </w:r>
            <w:r w:rsidR="003743F2">
              <w:t>Vahid Namakshenas</w:t>
            </w:r>
            <w:r>
              <w:fldChar w:fldCharType="end"/>
            </w:r>
            <w:bookmarkEnd w:id="2"/>
          </w:p>
        </w:tc>
        <w:tc>
          <w:tcPr>
            <w:tcW w:w="1560" w:type="dxa"/>
            <w:vMerge/>
            <w:vAlign w:val="center"/>
          </w:tcPr>
          <w:p w14:paraId="4F15D2D4" w14:textId="77777777" w:rsidR="00562262" w:rsidRDefault="00562262" w:rsidP="00E6443B">
            <w:pPr>
              <w:spacing w:after="240"/>
              <w:jc w:val="right"/>
            </w:pPr>
          </w:p>
        </w:tc>
        <w:tc>
          <w:tcPr>
            <w:tcW w:w="2331" w:type="dxa"/>
            <w:vMerge/>
          </w:tcPr>
          <w:p w14:paraId="1345EDF4" w14:textId="77777777" w:rsidR="00562262" w:rsidRPr="00E6443B" w:rsidRDefault="00562262" w:rsidP="00E6443B">
            <w:pPr>
              <w:spacing w:after="240"/>
              <w:jc w:val="center"/>
              <w:rPr>
                <w:sz w:val="144"/>
                <w:szCs w:val="144"/>
              </w:rPr>
            </w:pPr>
          </w:p>
        </w:tc>
      </w:tr>
    </w:tbl>
    <w:p w14:paraId="61BB3063"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0D6F1057" w14:textId="77777777" w:rsidTr="00F56123">
        <w:trPr>
          <w:trHeight w:val="340"/>
        </w:trPr>
        <w:tc>
          <w:tcPr>
            <w:tcW w:w="1242" w:type="dxa"/>
            <w:shd w:val="clear" w:color="auto" w:fill="92D050"/>
          </w:tcPr>
          <w:p w14:paraId="653C2DBD"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50B39B74"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155F8B48"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2412FF01" w14:textId="77777777" w:rsidTr="006877B5">
        <w:trPr>
          <w:trHeight w:val="340"/>
        </w:trPr>
        <w:tc>
          <w:tcPr>
            <w:tcW w:w="1242" w:type="dxa"/>
          </w:tcPr>
          <w:p w14:paraId="78D2A282"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43B14B50" w14:textId="77777777" w:rsidR="006877B5" w:rsidRPr="00615EF2" w:rsidRDefault="006877B5" w:rsidP="006877B5">
            <w:pPr>
              <w:ind w:left="142"/>
              <w:rPr>
                <w:rFonts w:ascii="Calibri" w:hAnsi="Calibri"/>
                <w:sz w:val="22"/>
                <w:szCs w:val="22"/>
              </w:rPr>
            </w:pPr>
          </w:p>
        </w:tc>
        <w:tc>
          <w:tcPr>
            <w:tcW w:w="1003" w:type="dxa"/>
          </w:tcPr>
          <w:p w14:paraId="03A32019" w14:textId="77777777" w:rsidR="006877B5" w:rsidRPr="00615EF2" w:rsidRDefault="006877B5" w:rsidP="006877B5">
            <w:pPr>
              <w:ind w:left="142"/>
              <w:rPr>
                <w:rFonts w:ascii="Calibri" w:hAnsi="Calibri"/>
                <w:sz w:val="22"/>
                <w:szCs w:val="22"/>
              </w:rPr>
            </w:pPr>
          </w:p>
        </w:tc>
      </w:tr>
      <w:tr w:rsidR="006877B5" w14:paraId="7FC26B35" w14:textId="77777777" w:rsidTr="006877B5">
        <w:trPr>
          <w:trHeight w:val="340"/>
        </w:trPr>
        <w:tc>
          <w:tcPr>
            <w:tcW w:w="1242" w:type="dxa"/>
          </w:tcPr>
          <w:p w14:paraId="07CD8B61" w14:textId="77777777" w:rsidR="006877B5" w:rsidRPr="006877B5" w:rsidRDefault="006877B5" w:rsidP="006877B5">
            <w:pPr>
              <w:ind w:left="0"/>
              <w:rPr>
                <w:rFonts w:ascii="Calibri" w:hAnsi="Calibri"/>
                <w:sz w:val="18"/>
                <w:szCs w:val="22"/>
              </w:rPr>
            </w:pPr>
          </w:p>
        </w:tc>
        <w:tc>
          <w:tcPr>
            <w:tcW w:w="1011" w:type="dxa"/>
          </w:tcPr>
          <w:p w14:paraId="7368BCAF" w14:textId="77777777" w:rsidR="006877B5" w:rsidRPr="00615EF2" w:rsidRDefault="006877B5" w:rsidP="006877B5">
            <w:pPr>
              <w:ind w:left="142"/>
              <w:rPr>
                <w:rFonts w:ascii="Calibri" w:hAnsi="Calibri"/>
                <w:sz w:val="22"/>
                <w:szCs w:val="22"/>
              </w:rPr>
            </w:pPr>
          </w:p>
        </w:tc>
        <w:tc>
          <w:tcPr>
            <w:tcW w:w="1003" w:type="dxa"/>
          </w:tcPr>
          <w:p w14:paraId="141B8B79" w14:textId="77777777" w:rsidR="006877B5" w:rsidRPr="00615EF2" w:rsidRDefault="006877B5" w:rsidP="006877B5">
            <w:pPr>
              <w:ind w:left="142"/>
              <w:rPr>
                <w:rFonts w:ascii="Calibri" w:hAnsi="Calibri"/>
                <w:sz w:val="22"/>
                <w:szCs w:val="22"/>
              </w:rPr>
            </w:pPr>
          </w:p>
        </w:tc>
      </w:tr>
      <w:tr w:rsidR="006877B5" w14:paraId="06E07A47" w14:textId="77777777" w:rsidTr="006877B5">
        <w:trPr>
          <w:trHeight w:val="340"/>
        </w:trPr>
        <w:tc>
          <w:tcPr>
            <w:tcW w:w="1242" w:type="dxa"/>
          </w:tcPr>
          <w:p w14:paraId="6097D0AE" w14:textId="77777777" w:rsidR="006877B5" w:rsidRPr="006877B5" w:rsidRDefault="006877B5" w:rsidP="006877B5">
            <w:pPr>
              <w:ind w:left="0"/>
              <w:rPr>
                <w:rFonts w:ascii="Calibri" w:hAnsi="Calibri"/>
                <w:sz w:val="18"/>
                <w:szCs w:val="22"/>
              </w:rPr>
            </w:pPr>
          </w:p>
        </w:tc>
        <w:tc>
          <w:tcPr>
            <w:tcW w:w="1011" w:type="dxa"/>
          </w:tcPr>
          <w:p w14:paraId="3B2D89F0" w14:textId="77777777" w:rsidR="006877B5" w:rsidRPr="00615EF2" w:rsidRDefault="006877B5" w:rsidP="006877B5">
            <w:pPr>
              <w:ind w:left="142"/>
              <w:rPr>
                <w:rFonts w:ascii="Calibri" w:hAnsi="Calibri"/>
                <w:sz w:val="22"/>
                <w:szCs w:val="22"/>
              </w:rPr>
            </w:pPr>
          </w:p>
        </w:tc>
        <w:tc>
          <w:tcPr>
            <w:tcW w:w="1003" w:type="dxa"/>
          </w:tcPr>
          <w:p w14:paraId="5D119726" w14:textId="77777777" w:rsidR="006877B5" w:rsidRPr="00615EF2" w:rsidRDefault="006877B5" w:rsidP="006877B5">
            <w:pPr>
              <w:ind w:left="142"/>
              <w:rPr>
                <w:rFonts w:ascii="Calibri" w:hAnsi="Calibri"/>
                <w:sz w:val="22"/>
                <w:szCs w:val="22"/>
              </w:rPr>
            </w:pPr>
          </w:p>
        </w:tc>
      </w:tr>
      <w:tr w:rsidR="006877B5" w14:paraId="6E93C8F3" w14:textId="77777777" w:rsidTr="006877B5">
        <w:trPr>
          <w:trHeight w:val="350"/>
        </w:trPr>
        <w:tc>
          <w:tcPr>
            <w:tcW w:w="1242" w:type="dxa"/>
            <w:tcBorders>
              <w:bottom w:val="single" w:sz="8" w:space="0" w:color="9BBB59"/>
            </w:tcBorders>
          </w:tcPr>
          <w:p w14:paraId="6CBFB7BA"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11F854C8"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7ED93A05" w14:textId="77777777" w:rsidR="006877B5" w:rsidRPr="00615EF2" w:rsidRDefault="006877B5" w:rsidP="006877B5">
            <w:pPr>
              <w:ind w:left="142"/>
              <w:rPr>
                <w:rFonts w:ascii="Calibri" w:hAnsi="Calibri"/>
                <w:sz w:val="22"/>
                <w:szCs w:val="22"/>
              </w:rPr>
            </w:pPr>
          </w:p>
        </w:tc>
      </w:tr>
      <w:tr w:rsidR="006877B5" w14:paraId="6E7C0693" w14:textId="77777777" w:rsidTr="006877B5">
        <w:trPr>
          <w:trHeight w:val="350"/>
        </w:trPr>
        <w:tc>
          <w:tcPr>
            <w:tcW w:w="1242" w:type="dxa"/>
            <w:tcBorders>
              <w:top w:val="single" w:sz="8" w:space="0" w:color="9BBB59"/>
              <w:left w:val="nil"/>
              <w:bottom w:val="nil"/>
            </w:tcBorders>
          </w:tcPr>
          <w:p w14:paraId="36910B4A"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756AD6D8"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1EC108D1" w14:textId="77777777" w:rsidR="006877B5" w:rsidRPr="00615EF2" w:rsidRDefault="006877B5" w:rsidP="006877B5">
            <w:pPr>
              <w:ind w:left="142"/>
              <w:rPr>
                <w:rFonts w:ascii="Calibri" w:hAnsi="Calibri"/>
                <w:sz w:val="22"/>
                <w:szCs w:val="22"/>
              </w:rPr>
            </w:pPr>
          </w:p>
        </w:tc>
      </w:tr>
    </w:tbl>
    <w:p w14:paraId="27152EA3" w14:textId="3EFC2FF6"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3743F2">
        <w:t>InsuChef</w:t>
      </w:r>
      <w:r w:rsidR="00314B29">
        <w:fldChar w:fldCharType="end"/>
      </w:r>
      <w:bookmarkEnd w:id="3"/>
      <w:r>
        <w:t xml:space="preserve"> ~</w:t>
      </w:r>
    </w:p>
    <w:p w14:paraId="72AAF928" w14:textId="51425040"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3743F2">
        <w:t>M</w:t>
      </w:r>
      <w:r w:rsidR="00FE5259">
        <w:t>eal</w:t>
      </w:r>
      <w:r w:rsidR="003743F2">
        <w:t xml:space="preserve"> Magicians</w:t>
      </w:r>
      <w:r>
        <w:fldChar w:fldCharType="end"/>
      </w:r>
      <w:bookmarkEnd w:id="4"/>
    </w:p>
    <w:p w14:paraId="10BBAC1A" w14:textId="77777777" w:rsidR="003743F2" w:rsidRDefault="00426110" w:rsidP="00012050">
      <w:pPr>
        <w:pStyle w:val="Autho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3743F2">
        <w:t>Emine Fidan</w:t>
      </w:r>
    </w:p>
    <w:p w14:paraId="67937C0D" w14:textId="77777777" w:rsidR="003743F2" w:rsidRDefault="003743F2" w:rsidP="00012050">
      <w:pPr>
        <w:pStyle w:val="Author"/>
      </w:pPr>
      <w:r>
        <w:t>Umay Dündar</w:t>
      </w:r>
    </w:p>
    <w:p w14:paraId="44443E84" w14:textId="77777777" w:rsidR="003743F2" w:rsidRDefault="003743F2" w:rsidP="00012050">
      <w:pPr>
        <w:pStyle w:val="Author"/>
      </w:pPr>
      <w:r>
        <w:t>Edip Emre Dönger</w:t>
      </w:r>
    </w:p>
    <w:p w14:paraId="09063F30" w14:textId="77777777" w:rsidR="003743F2" w:rsidRDefault="003743F2" w:rsidP="00012050">
      <w:pPr>
        <w:pStyle w:val="Author"/>
      </w:pPr>
      <w:r>
        <w:t>Elif Ercan</w:t>
      </w:r>
    </w:p>
    <w:p w14:paraId="24255A7C" w14:textId="1959CC5D" w:rsidR="00012050" w:rsidRPr="00281062" w:rsidRDefault="003743F2" w:rsidP="00012050">
      <w:pPr>
        <w:pStyle w:val="Author"/>
        <w:rPr>
          <w:lang w:val="de-DE"/>
        </w:rPr>
      </w:pPr>
      <w:r>
        <w:t>Yiğit Kemal Can</w:t>
      </w:r>
      <w:r w:rsidR="00426110">
        <w:fldChar w:fldCharType="end"/>
      </w:r>
      <w:bookmarkEnd w:id="5"/>
    </w:p>
    <w:p w14:paraId="480D10B4" w14:textId="77777777"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14:paraId="7971C551" w14:textId="77777777" w:rsidTr="00E6443B">
        <w:trPr>
          <w:jc w:val="center"/>
        </w:trPr>
        <w:tc>
          <w:tcPr>
            <w:tcW w:w="9854" w:type="dxa"/>
          </w:tcPr>
          <w:bookmarkStart w:id="6" w:name="Text6"/>
          <w:p w14:paraId="38469212" w14:textId="6BBF2B0E"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Pr>
                <w:noProof/>
              </w:rPr>
              <w:t>Re</w:t>
            </w:r>
            <w:r w:rsidR="003743F2">
              <w:rPr>
                <w:noProof/>
              </w:rPr>
              <w:t>quirements Stage Report</w:t>
            </w:r>
            <w:r>
              <w:fldChar w:fldCharType="end"/>
            </w:r>
            <w:bookmarkEnd w:id="6"/>
          </w:p>
          <w:p w14:paraId="065E9DBA" w14:textId="0BFE982A"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3743F2">
              <w:t>Requirements Report</w:t>
            </w:r>
            <w:r w:rsidR="00426110">
              <w:fldChar w:fldCharType="end"/>
            </w:r>
            <w:bookmarkEnd w:id="7"/>
            <w:r>
              <w:t xml:space="preserve"> )</w:t>
            </w:r>
          </w:p>
          <w:p w14:paraId="76D58C3C" w14:textId="6CB1C990" w:rsidR="007F20F7" w:rsidRPr="007F20F7" w:rsidRDefault="007F20F7" w:rsidP="00DC49CA">
            <w:pPr>
              <w:pStyle w:val="ReportDate"/>
            </w:pPr>
            <w:r>
              <w:fldChar w:fldCharType="begin"/>
            </w:r>
            <w:r>
              <w:instrText xml:space="preserve"> DATE \@ "d MMMM yyyy" </w:instrText>
            </w:r>
            <w:r>
              <w:fldChar w:fldCharType="separate"/>
            </w:r>
            <w:r w:rsidR="00346ACA">
              <w:t>8 March 2023</w:t>
            </w:r>
            <w:r>
              <w:fldChar w:fldCharType="end"/>
            </w:r>
          </w:p>
        </w:tc>
      </w:tr>
    </w:tbl>
    <w:p w14:paraId="1CABA771" w14:textId="77777777" w:rsidR="007F20F7" w:rsidRPr="007F20F7" w:rsidRDefault="007F20F7" w:rsidP="007F20F7"/>
    <w:p w14:paraId="00436D00" w14:textId="77777777"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14:paraId="35B94F66" w14:textId="77777777" w:rsidR="00012050" w:rsidRPr="00012050" w:rsidRDefault="00012050" w:rsidP="00012050"/>
    <w:p w14:paraId="2127D0F4" w14:textId="77777777" w:rsidR="00257506" w:rsidRDefault="00257506">
      <w:pPr>
        <w:pStyle w:val="Heading1"/>
      </w:pPr>
      <w:r>
        <w:t>Introduction</w:t>
      </w:r>
    </w:p>
    <w:p w14:paraId="7DF10EB2" w14:textId="273F2491" w:rsidR="00257506" w:rsidRDefault="00501D99">
      <w:r w:rsidRPr="00501D99">
        <w:t xml:space="preserve">Introducing </w:t>
      </w:r>
      <w:proofErr w:type="spellStart"/>
      <w:r w:rsidRPr="00501D99">
        <w:t>InsuChef</w:t>
      </w:r>
      <w:proofErr w:type="spellEnd"/>
      <w:r w:rsidRPr="00501D99">
        <w:t xml:space="preserve">, the ultimate solution for people with diabetes who require insulin injections. For those with Type 1 diabetes, the pancreas doesn't produce insulin, so they need a fast-acting insulin injection whenever they eat food that raises their blood sugar levels. Calculating the correct amount of insulin to inject involves several factors, including blood sugar levels, total carbohydrate intake, insulin sensitivity factor, and more. Additionally, to calculate the correct insulin dose, patients need to know how many grams of carbohydrates are in their meals. That's where </w:t>
      </w:r>
      <w:proofErr w:type="spellStart"/>
      <w:r w:rsidRPr="00501D99">
        <w:t>Insuchef</w:t>
      </w:r>
      <w:proofErr w:type="spellEnd"/>
      <w:r w:rsidRPr="00501D99">
        <w:t xml:space="preserve"> comes in! The first task of </w:t>
      </w:r>
      <w:proofErr w:type="spellStart"/>
      <w:r w:rsidRPr="00501D99">
        <w:t>Insuchef</w:t>
      </w:r>
      <w:proofErr w:type="spellEnd"/>
      <w:r w:rsidRPr="00501D99">
        <w:t xml:space="preserve"> is to ensure that patients know precisely how many grams of carbohydrates they are consuming. The second task is to calculate the correct amount of insulin needed. With a user-friendly interface, </w:t>
      </w:r>
      <w:proofErr w:type="spellStart"/>
      <w:r w:rsidRPr="00501D99">
        <w:t>Insuchef</w:t>
      </w:r>
      <w:proofErr w:type="spellEnd"/>
      <w:r w:rsidRPr="00501D99">
        <w:t xml:space="preserve"> aims to make the process as simple and easy as possible, allowing patients to take control of their insulin dosage without any additional stress or effort.</w:t>
      </w:r>
    </w:p>
    <w:p w14:paraId="23CDB23C" w14:textId="77777777" w:rsidR="00257506" w:rsidRDefault="00B71B79">
      <w:pPr>
        <w:pStyle w:val="Heading1"/>
      </w:pPr>
      <w:r>
        <w:t>Details</w:t>
      </w:r>
    </w:p>
    <w:p w14:paraId="73D57F52" w14:textId="51786E19" w:rsidR="00257506" w:rsidRDefault="00501D99">
      <w:pPr>
        <w:pStyle w:val="Heading2"/>
      </w:pPr>
      <w:r>
        <w:t>Problems and Solutions</w:t>
      </w:r>
    </w:p>
    <w:p w14:paraId="6EA9BD59" w14:textId="605CFDD1" w:rsidR="00501D99" w:rsidRDefault="00501D99" w:rsidP="00501D99">
      <w:r>
        <w:t xml:space="preserve">"In 2014, 8.5% of adults aged 18 years and older had diabetes. In 2019, diabetes was the direct cause of 1.5 million deaths, and 48% of all deaths due to diabetes occurred before the age of 70 years. Another 460 000 kidney disease deaths were caused by diabetes, and raised blood </w:t>
      </w:r>
      <w:r>
        <w:lastRenderedPageBreak/>
        <w:t>glucose causes around 20% of cardiovascular deaths " (</w:t>
      </w:r>
      <w:r w:rsidR="002825A7">
        <w:t>1</w:t>
      </w:r>
      <w:r>
        <w:t xml:space="preserve">). Although diabetes is a prevalent disease affecting millions, most people, even patients, don't have enough information about it. </w:t>
      </w:r>
    </w:p>
    <w:p w14:paraId="00D1E6BD" w14:textId="77777777" w:rsidR="00501D99" w:rsidRDefault="00501D99" w:rsidP="00501D99">
      <w:r>
        <w:t>1.</w:t>
      </w:r>
      <w:r>
        <w:tab/>
        <w:t>Some patients inject more or less insulin than needed. Both cases are not optimum for the human body. If there is more insulin than required, pancreas cells have to produce glucagon to balance the blood sugar. If there is less insulin than needed, the patient might suffer severe diseases, such as heart diseases and neurological diseases. This application tries to prevent these problems by calculating the sufficient insulin dose for the patient.</w:t>
      </w:r>
    </w:p>
    <w:p w14:paraId="0F8D8740" w14:textId="77777777" w:rsidR="00501D99" w:rsidRDefault="00501D99" w:rsidP="00501D99">
      <w:r>
        <w:t>2.</w:t>
      </w:r>
      <w:r>
        <w:tab/>
        <w:t xml:space="preserve">Other than injecting more or less insulin, some patients inject themselves with insulin at the wrong time. The </w:t>
      </w:r>
      <w:proofErr w:type="spellStart"/>
      <w:r>
        <w:t>InsuChef</w:t>
      </w:r>
      <w:proofErr w:type="spellEnd"/>
      <w:r>
        <w:t xml:space="preserve"> application will create a message to notify users about when they should inject insulin.</w:t>
      </w:r>
    </w:p>
    <w:p w14:paraId="6B6C57AC" w14:textId="2B507011" w:rsidR="00501D99" w:rsidRPr="00501D99" w:rsidRDefault="00501D99" w:rsidP="00501D99">
      <w:r>
        <w:t>3.</w:t>
      </w:r>
      <w:r>
        <w:tab/>
        <w:t xml:space="preserve">Although insulin injection helps people with diabetes to maintain a healthy and standard life, patients must be careful about their consumption. However, some patients are careless about it. </w:t>
      </w:r>
      <w:proofErr w:type="spellStart"/>
      <w:r>
        <w:t>InsuChef</w:t>
      </w:r>
      <w:proofErr w:type="spellEnd"/>
      <w:r>
        <w:t xml:space="preserve"> will help patients to keep their carbohydrate intake limited since it calculates their carbohydrate intake for each meal.</w:t>
      </w:r>
    </w:p>
    <w:p w14:paraId="608256D0" w14:textId="709F4CFD" w:rsidR="00257506" w:rsidRDefault="00501D99">
      <w:pPr>
        <w:pStyle w:val="Heading2"/>
      </w:pPr>
      <w:r>
        <w:t>Features</w:t>
      </w:r>
    </w:p>
    <w:p w14:paraId="0349444E" w14:textId="1A21D3F0" w:rsidR="00462A67" w:rsidRDefault="002825A7" w:rsidP="00462A67">
      <w:r w:rsidRPr="002825A7">
        <w:t xml:space="preserve">This app has five different screens, each with different functionalities. The first screen, the Profile Screen, collects important patient information that will be used in calculations, including weight, </w:t>
      </w:r>
      <w:r>
        <w:t>insulin-to-carbohydrate</w:t>
      </w:r>
      <w:r w:rsidRPr="002825A7">
        <w:t xml:space="preserve"> ratio (per meal), insulin sensitivity factor, and target blood sugar levels. If a patient's total daily carbohydrate intake has been predetermined by a dietician or doctor, this information is also recorded and saved. The second screen, the Main Screen, contains a button that directs patients to the Profile Screen for updating purposes, as well as a "Eat" button that takes patients to the third screen. The third screen, the Food List Screen, shows foods sorted by categories, such as vegetable and fruit group, dry beans, dairy products group. Frequently used items are shown at the top. Patients select the food items they will eat for their meal and proceed to the fourth screen. The fourth screen, the Distribution Screen, has two possibilities. If a predetermined total meal carbohydrate value </w:t>
      </w:r>
      <w:r>
        <w:t>is</w:t>
      </w:r>
      <w:r w:rsidRPr="002825A7">
        <w:t xml:space="preserve"> entered into the Profile Screen, the selected foods will be adjusted so that the total amount of carbohydrates does not exceed the predetermined value. The selected food items and their corresponding amounts (which can be increased or decreased) will be displayed. If a patient wants to change the amount of a food item, the amount of other food items will be adjusted automatically to maintain the total meal carbohydrate value. The second option allows users to customize their </w:t>
      </w:r>
      <w:r>
        <w:t>meals</w:t>
      </w:r>
      <w:r w:rsidRPr="002825A7">
        <w:t xml:space="preserve"> to their liking without a predetermined total carbohydrate value. If users select this option, they can adjust the amounts of each food item freely regardless </w:t>
      </w:r>
      <w:r w:rsidR="00F706CB">
        <w:t>of</w:t>
      </w:r>
      <w:r w:rsidRPr="002825A7">
        <w:t xml:space="preserve"> </w:t>
      </w:r>
      <w:r>
        <w:t>the</w:t>
      </w:r>
      <w:r w:rsidRPr="002825A7">
        <w:t xml:space="preserve"> total carbohydrate value. Once food adjustments are completed, patients can either return to the Main Screen or proceed to the fifth screen, the Insulin Calculation Screen, which calculates bolus insulin doses based on current blood sugar levels and patient profile information. Patients can then return to the Main Screen.</w:t>
      </w:r>
      <w:r w:rsidR="00257506">
        <w:t xml:space="preserve"> </w:t>
      </w:r>
    </w:p>
    <w:p w14:paraId="386C6F22" w14:textId="5A463904" w:rsidR="002825A7" w:rsidRDefault="002825A7" w:rsidP="002825A7">
      <w:pPr>
        <w:pStyle w:val="Heading2"/>
      </w:pPr>
      <w:r>
        <w:t>Technologies</w:t>
      </w:r>
    </w:p>
    <w:p w14:paraId="530624C5" w14:textId="573B00CB" w:rsidR="002825A7" w:rsidRPr="002825A7" w:rsidRDefault="002825A7" w:rsidP="002825A7">
      <w:r w:rsidRPr="002825A7">
        <w:t xml:space="preserve">To calculate enough insulin, it is crucial to know the total amount of carbohydrates in the chosen foods for meals. For calculating the total carb count, it is sufficient to have information about the carbohydrate </w:t>
      </w:r>
      <w:proofErr w:type="gramStart"/>
      <w:r w:rsidRPr="002825A7">
        <w:t>amount</w:t>
      </w:r>
      <w:proofErr w:type="gramEnd"/>
      <w:r w:rsidRPr="002825A7">
        <w:t xml:space="preserve"> of common foods.  To get the carb count of foods</w:t>
      </w:r>
      <w:r>
        <w:t>,</w:t>
      </w:r>
      <w:r w:rsidRPr="002825A7">
        <w:t xml:space="preserve"> we will extract data from a database called USDA </w:t>
      </w:r>
      <w:proofErr w:type="spellStart"/>
      <w:r w:rsidRPr="002825A7">
        <w:t>FoodData</w:t>
      </w:r>
      <w:proofErr w:type="spellEnd"/>
      <w:r w:rsidRPr="002825A7">
        <w:t xml:space="preserve"> Central. We will extract data about foods using an API key which we will request from the website. By using this API key, we can get the response from the website and parse this response into a file. In this way, we can always get the data from the file that we created and stored without using the key. Our target audience </w:t>
      </w:r>
      <w:r w:rsidR="00EE4B6C">
        <w:t>must always</w:t>
      </w:r>
      <w:r w:rsidRPr="002825A7">
        <w:t xml:space="preserve"> calculate their carb counts and insulin amount</w:t>
      </w:r>
      <w:r>
        <w:t>,</w:t>
      </w:r>
      <w:r w:rsidRPr="002825A7">
        <w:t xml:space="preserve"> so the portability and accessibility of the insulin calculator are very important. Some insulin calculators are web-based</w:t>
      </w:r>
      <w:r>
        <w:t>,</w:t>
      </w:r>
      <w:r w:rsidRPr="002825A7">
        <w:t xml:space="preserve"> but the lack of an internet connection may have a problem. Because of that, we want to make an android application. For making the user interface</w:t>
      </w:r>
      <w:r>
        <w:t>,</w:t>
      </w:r>
      <w:r w:rsidRPr="002825A7">
        <w:t xml:space="preserve"> we will use the android studio.</w:t>
      </w:r>
    </w:p>
    <w:p w14:paraId="79437A6F" w14:textId="394E903B" w:rsidR="00257506" w:rsidRDefault="00501D99">
      <w:pPr>
        <w:pStyle w:val="Heading2"/>
      </w:pPr>
      <w:r>
        <w:lastRenderedPageBreak/>
        <w:t>Existing Projects and Innovations in Our Project</w:t>
      </w:r>
    </w:p>
    <w:p w14:paraId="5709F2B4" w14:textId="77777777" w:rsidR="00C50B46" w:rsidRDefault="00C50B46" w:rsidP="00C50B46">
      <w:r>
        <w:t xml:space="preserve">Some of the existing projects that are similar to our project are: </w:t>
      </w:r>
    </w:p>
    <w:p w14:paraId="33B0B6C9" w14:textId="1DB959FA" w:rsidR="00C50B46" w:rsidRDefault="00C50B46" w:rsidP="00C50B46">
      <w:r>
        <w:t>1.</w:t>
      </w:r>
      <w:r>
        <w:tab/>
      </w:r>
      <w:proofErr w:type="spellStart"/>
      <w:r>
        <w:t>Karbonhidrat</w:t>
      </w:r>
      <w:proofErr w:type="spellEnd"/>
      <w:r>
        <w:t xml:space="preserve">-Bolus </w:t>
      </w:r>
      <w:proofErr w:type="spellStart"/>
      <w:r>
        <w:t>Hesaplayıcı</w:t>
      </w:r>
      <w:proofErr w:type="spellEnd"/>
      <w:r>
        <w:t xml:space="preserve"> (</w:t>
      </w:r>
      <w:r w:rsidR="002825A7">
        <w:t>2</w:t>
      </w:r>
      <w:r>
        <w:t>)</w:t>
      </w:r>
    </w:p>
    <w:p w14:paraId="1D611D3B" w14:textId="067DED9C" w:rsidR="00C50B46" w:rsidRDefault="00C50B46" w:rsidP="00C50B46">
      <w:r>
        <w:t>2.</w:t>
      </w:r>
      <w:r>
        <w:tab/>
      </w:r>
      <w:proofErr w:type="spellStart"/>
      <w:r>
        <w:t>mySugr</w:t>
      </w:r>
      <w:proofErr w:type="spellEnd"/>
      <w:r>
        <w:t xml:space="preserve"> - </w:t>
      </w:r>
      <w:proofErr w:type="spellStart"/>
      <w:r>
        <w:t>Diyabet</w:t>
      </w:r>
      <w:proofErr w:type="spellEnd"/>
      <w:r>
        <w:t xml:space="preserve"> </w:t>
      </w:r>
      <w:proofErr w:type="spellStart"/>
      <w:r>
        <w:t>Takip</w:t>
      </w:r>
      <w:proofErr w:type="spellEnd"/>
      <w:r>
        <w:t xml:space="preserve"> </w:t>
      </w:r>
      <w:proofErr w:type="spellStart"/>
      <w:r>
        <w:t>Günlüğü</w:t>
      </w:r>
      <w:proofErr w:type="spellEnd"/>
      <w:r>
        <w:t xml:space="preserve"> (</w:t>
      </w:r>
      <w:r w:rsidR="002825A7">
        <w:t>3</w:t>
      </w:r>
      <w:r>
        <w:t>)</w:t>
      </w:r>
    </w:p>
    <w:p w14:paraId="31AB1C9A" w14:textId="33577B00" w:rsidR="00C50B46" w:rsidRDefault="00C50B46" w:rsidP="00C50B46">
      <w:r>
        <w:t>3.</w:t>
      </w:r>
      <w:r>
        <w:tab/>
      </w:r>
      <w:proofErr w:type="spellStart"/>
      <w:r>
        <w:t>Diyabet</w:t>
      </w:r>
      <w:proofErr w:type="spellEnd"/>
      <w:r>
        <w:t xml:space="preserve"> </w:t>
      </w:r>
      <w:proofErr w:type="spellStart"/>
      <w:r>
        <w:t>Kontrol</w:t>
      </w:r>
      <w:proofErr w:type="spellEnd"/>
      <w:r>
        <w:t xml:space="preserve"> (</w:t>
      </w:r>
      <w:r w:rsidR="002825A7">
        <w:t>4</w:t>
      </w:r>
      <w:r>
        <w:t>)</w:t>
      </w:r>
    </w:p>
    <w:p w14:paraId="2CBCDE0D" w14:textId="0C751451" w:rsidR="00257506" w:rsidRDefault="00C50B46" w:rsidP="00C50B46">
      <w:r>
        <w:t>These applications have a similar idea to our project. However, we are going to add different features to our application. First of all, some of these applications have complicated interfaces. It might be difficult for some patients to use these applications since diabetes affects people of every age. Application number 1 has a more straightforward interface, but the current android version does not support this app. Therefore, we will design a simpler interface to enable people to use it conveniently. Besides that, we will create a profile for users and get information from them, such as weight and target blood sugar. Hence, they won't have to input these continuously. Additionally, we are going to make developments in the food list, such as limiting the total carbohydrate intake or warning about harmful nutrition.</w:t>
      </w:r>
    </w:p>
    <w:p w14:paraId="36D2DA26" w14:textId="65FEDB71" w:rsidR="00501D99" w:rsidRDefault="00C50B46" w:rsidP="00501D99">
      <w:pPr>
        <w:pStyle w:val="Heading2"/>
      </w:pPr>
      <w:r>
        <w:t>Target Audience</w:t>
      </w:r>
    </w:p>
    <w:p w14:paraId="00FFBEA4" w14:textId="66E42EDF" w:rsidR="00501D99" w:rsidRDefault="00660B67" w:rsidP="009D2735">
      <w:proofErr w:type="spellStart"/>
      <w:r w:rsidRPr="00660B67">
        <w:t>InsuChef</w:t>
      </w:r>
      <w:proofErr w:type="spellEnd"/>
      <w:r w:rsidRPr="00660B67">
        <w:t xml:space="preserve"> is an application that designed for people with diabetes. But other than patients, people who want to keep track of their </w:t>
      </w:r>
      <w:r>
        <w:t>carbohydrate</w:t>
      </w:r>
      <w:r w:rsidRPr="00660B67">
        <w:t xml:space="preserve"> intake and keep it limited can also use </w:t>
      </w:r>
      <w:proofErr w:type="spellStart"/>
      <w:r w:rsidRPr="00660B67">
        <w:t>InsuChef</w:t>
      </w:r>
      <w:proofErr w:type="spellEnd"/>
      <w:r w:rsidRPr="00660B67">
        <w:t xml:space="preserve"> since one of its main features is to calculate the carbohydrate intake.</w:t>
      </w:r>
    </w:p>
    <w:p w14:paraId="649F5796" w14:textId="77777777" w:rsidR="00257506" w:rsidRDefault="00B67008">
      <w:pPr>
        <w:pStyle w:val="Heading1"/>
      </w:pPr>
      <w:r>
        <w:t xml:space="preserve">Summary &amp; </w:t>
      </w:r>
      <w:r w:rsidR="00257506">
        <w:t>Conclusions</w:t>
      </w:r>
    </w:p>
    <w:p w14:paraId="3569E96C" w14:textId="085067E0" w:rsidR="00E41AC3" w:rsidRDefault="009D2735">
      <w:r w:rsidRPr="009D2735">
        <w:t xml:space="preserve">In conclusion, the </w:t>
      </w:r>
      <w:proofErr w:type="spellStart"/>
      <w:r w:rsidRPr="009D2735">
        <w:t>InsuChef</w:t>
      </w:r>
      <w:proofErr w:type="spellEnd"/>
      <w:r w:rsidRPr="009D2735">
        <w:t xml:space="preserve"> application is an application that calculates sufficient insulin injection and total carbohydrate intake per meal. We are designing this application since we observed some problems in the public. With this application, we aim to help people with diabetes. As indicated, our target audience will be people with diabetes, but people who try to keep their carbohydrate intake balanced can use this application as well.</w:t>
      </w:r>
    </w:p>
    <w:p w14:paraId="627D10F7" w14:textId="77777777" w:rsidR="002825A7" w:rsidRDefault="002825A7" w:rsidP="002825A7">
      <w:pPr>
        <w:pStyle w:val="Heading2"/>
        <w:numPr>
          <w:ilvl w:val="0"/>
          <w:numId w:val="0"/>
        </w:numPr>
      </w:pPr>
    </w:p>
    <w:p w14:paraId="0FC3BA67" w14:textId="77777777" w:rsidR="002825A7" w:rsidRDefault="002825A7" w:rsidP="002825A7">
      <w:pPr>
        <w:pStyle w:val="Heading2"/>
        <w:numPr>
          <w:ilvl w:val="0"/>
          <w:numId w:val="0"/>
        </w:numPr>
      </w:pPr>
    </w:p>
    <w:p w14:paraId="52B7D4E9" w14:textId="60E6C295" w:rsidR="002825A7" w:rsidRDefault="002825A7" w:rsidP="002825A7">
      <w:pPr>
        <w:pStyle w:val="Heading2"/>
        <w:numPr>
          <w:ilvl w:val="0"/>
          <w:numId w:val="0"/>
        </w:numPr>
      </w:pPr>
      <w:r>
        <w:t>References</w:t>
      </w:r>
    </w:p>
    <w:p w14:paraId="158FC344" w14:textId="639EDF3B" w:rsidR="002825A7" w:rsidRDefault="002825A7" w:rsidP="002825A7">
      <w:pPr>
        <w:pStyle w:val="NormalWeb"/>
        <w:numPr>
          <w:ilvl w:val="0"/>
          <w:numId w:val="13"/>
        </w:numPr>
      </w:pPr>
      <w:r>
        <w:t>“</w:t>
      </w:r>
      <w:proofErr w:type="spellStart"/>
      <w:r>
        <w:t>Diabetes</w:t>
      </w:r>
      <w:proofErr w:type="spellEnd"/>
      <w:r>
        <w:t xml:space="preserve">.” </w:t>
      </w:r>
      <w:r>
        <w:rPr>
          <w:i/>
          <w:iCs/>
        </w:rPr>
        <w:t xml:space="preserve">World </w:t>
      </w:r>
      <w:proofErr w:type="spellStart"/>
      <w:r>
        <w:rPr>
          <w:i/>
          <w:iCs/>
        </w:rPr>
        <w:t>Health</w:t>
      </w:r>
      <w:proofErr w:type="spellEnd"/>
      <w:r>
        <w:rPr>
          <w:i/>
          <w:iCs/>
        </w:rPr>
        <w:t xml:space="preserve"> </w:t>
      </w:r>
      <w:proofErr w:type="spellStart"/>
      <w:r>
        <w:rPr>
          <w:i/>
          <w:iCs/>
        </w:rPr>
        <w:t>Organization</w:t>
      </w:r>
      <w:proofErr w:type="spellEnd"/>
      <w:r>
        <w:t xml:space="preserve">, World </w:t>
      </w:r>
      <w:proofErr w:type="spellStart"/>
      <w:r>
        <w:t>Health</w:t>
      </w:r>
      <w:proofErr w:type="spellEnd"/>
      <w:r>
        <w:t xml:space="preserve"> </w:t>
      </w:r>
      <w:proofErr w:type="spellStart"/>
      <w:r>
        <w:t>Organization</w:t>
      </w:r>
      <w:proofErr w:type="spellEnd"/>
      <w:r>
        <w:t xml:space="preserve">, 16 </w:t>
      </w:r>
      <w:proofErr w:type="spellStart"/>
      <w:r>
        <w:t>Sept</w:t>
      </w:r>
      <w:proofErr w:type="spellEnd"/>
      <w:r>
        <w:t xml:space="preserve">. 2022, </w:t>
      </w:r>
      <w:hyperlink r:id="rId8" w:history="1">
        <w:r w:rsidRPr="006678CF">
          <w:rPr>
            <w:rStyle w:val="Hyperlink"/>
          </w:rPr>
          <w:t>https://www.who.int/news-room/fact-sheets/detail/diabetes</w:t>
        </w:r>
      </w:hyperlink>
      <w:r>
        <w:t>.</w:t>
      </w:r>
    </w:p>
    <w:p w14:paraId="5B623D3A" w14:textId="2EEB5168" w:rsidR="002825A7" w:rsidRDefault="00346ACA" w:rsidP="00B5058F">
      <w:pPr>
        <w:numPr>
          <w:ilvl w:val="0"/>
          <w:numId w:val="13"/>
        </w:numPr>
      </w:pPr>
      <w:hyperlink r:id="rId9" w:history="1">
        <w:r w:rsidR="00B5058F" w:rsidRPr="006678CF">
          <w:rPr>
            <w:rStyle w:val="Hyperlink"/>
          </w:rPr>
          <w:t>https://play.google.com/store/apps/details?id=com.boluscalculator&amp;hl=tr&amp;gl=US</w:t>
        </w:r>
      </w:hyperlink>
    </w:p>
    <w:p w14:paraId="4F48CA10" w14:textId="091A5598" w:rsidR="00B5058F" w:rsidRDefault="00346ACA" w:rsidP="00B5058F">
      <w:pPr>
        <w:numPr>
          <w:ilvl w:val="0"/>
          <w:numId w:val="13"/>
        </w:numPr>
      </w:pPr>
      <w:hyperlink r:id="rId10" w:history="1">
        <w:r w:rsidR="00B5058F" w:rsidRPr="006678CF">
          <w:rPr>
            <w:rStyle w:val="Hyperlink"/>
          </w:rPr>
          <w:t>https://play.google.com/store/apps/details?id=com.mysugr.android.companion&amp;hl=tr&amp;gl=US</w:t>
        </w:r>
      </w:hyperlink>
    </w:p>
    <w:p w14:paraId="3A460DD8" w14:textId="2FAF0ACA" w:rsidR="00B5058F" w:rsidRDefault="00346ACA" w:rsidP="00B5058F">
      <w:pPr>
        <w:numPr>
          <w:ilvl w:val="0"/>
          <w:numId w:val="13"/>
        </w:numPr>
      </w:pPr>
      <w:hyperlink r:id="rId11" w:history="1">
        <w:r w:rsidR="00B5058F" w:rsidRPr="006678CF">
          <w:rPr>
            <w:rStyle w:val="Hyperlink"/>
          </w:rPr>
          <w:t>https://play.google.com/store/apps/details?id=melstudio.msugar&amp;hl=tr&amp;gl=US</w:t>
        </w:r>
      </w:hyperlink>
    </w:p>
    <w:p w14:paraId="7409DCA7" w14:textId="77777777" w:rsidR="00B5058F" w:rsidRDefault="00B5058F" w:rsidP="00B5058F"/>
    <w:p w14:paraId="72FC7186" w14:textId="599C13B8" w:rsidR="002825A7" w:rsidRDefault="002825A7"/>
    <w:p w14:paraId="53AD655D" w14:textId="3E1693BA" w:rsidR="002825A7" w:rsidRDefault="002825A7"/>
    <w:p w14:paraId="032E127A" w14:textId="198785E0" w:rsidR="002825A7" w:rsidRDefault="002825A7"/>
    <w:p w14:paraId="7F2794A7" w14:textId="2C7EB6F1" w:rsidR="002825A7" w:rsidRDefault="002825A7"/>
    <w:p w14:paraId="143D012A" w14:textId="036251EC" w:rsidR="002825A7" w:rsidRDefault="002825A7"/>
    <w:p w14:paraId="042B8034" w14:textId="77777777" w:rsidR="002825A7" w:rsidRDefault="002825A7" w:rsidP="002825A7">
      <w:pPr>
        <w:ind w:left="0"/>
      </w:pPr>
    </w:p>
    <w:sectPr w:rsidR="002825A7"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813E" w14:textId="77777777" w:rsidR="00FE6FD3" w:rsidRDefault="00FE6FD3">
      <w:pPr>
        <w:pStyle w:val="ReferenceHeader"/>
      </w:pPr>
      <w:r>
        <w:t>References</w:t>
      </w:r>
    </w:p>
  </w:endnote>
  <w:endnote w:type="continuationSeparator" w:id="0">
    <w:p w14:paraId="0A105E9B" w14:textId="77777777" w:rsidR="00FE6FD3" w:rsidRDefault="00FE6FD3">
      <w:r>
        <w:continuationSeparator/>
      </w:r>
    </w:p>
  </w:endnote>
  <w:endnote w:type="continuationNotice" w:id="1">
    <w:p w14:paraId="6C3285D8" w14:textId="77777777" w:rsidR="00FE6FD3" w:rsidRDefault="00FE6F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923C9" w14:textId="77777777" w:rsidR="00FE6FD3" w:rsidRDefault="00FE6FD3">
      <w:pPr>
        <w:spacing w:before="0"/>
      </w:pPr>
      <w:r>
        <w:separator/>
      </w:r>
    </w:p>
  </w:footnote>
  <w:footnote w:type="continuationSeparator" w:id="0">
    <w:p w14:paraId="3ADFB9EF" w14:textId="77777777" w:rsidR="00FE6FD3" w:rsidRDefault="00FE6FD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6111100C"/>
    <w:multiLevelType w:val="hybridMultilevel"/>
    <w:tmpl w:val="B4CCA126"/>
    <w:lvl w:ilvl="0" w:tplc="1ED2C4F0">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2"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16cid:durableId="1621178695">
    <w:abstractNumId w:val="10"/>
  </w:num>
  <w:num w:numId="2" w16cid:durableId="284385503">
    <w:abstractNumId w:val="12"/>
  </w:num>
  <w:num w:numId="3" w16cid:durableId="419063518">
    <w:abstractNumId w:val="9"/>
  </w:num>
  <w:num w:numId="4" w16cid:durableId="375348733">
    <w:abstractNumId w:val="7"/>
  </w:num>
  <w:num w:numId="5" w16cid:durableId="2141609434">
    <w:abstractNumId w:val="6"/>
  </w:num>
  <w:num w:numId="6" w16cid:durableId="880437577">
    <w:abstractNumId w:val="5"/>
  </w:num>
  <w:num w:numId="7" w16cid:durableId="1539204208">
    <w:abstractNumId w:val="4"/>
  </w:num>
  <w:num w:numId="8" w16cid:durableId="1721396953">
    <w:abstractNumId w:val="8"/>
  </w:num>
  <w:num w:numId="9" w16cid:durableId="1399402682">
    <w:abstractNumId w:val="3"/>
  </w:num>
  <w:num w:numId="10" w16cid:durableId="244612182">
    <w:abstractNumId w:val="2"/>
  </w:num>
  <w:num w:numId="11" w16cid:durableId="1056124349">
    <w:abstractNumId w:val="1"/>
  </w:num>
  <w:num w:numId="12" w16cid:durableId="2005742980">
    <w:abstractNumId w:val="0"/>
  </w:num>
  <w:num w:numId="13" w16cid:durableId="426005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F2"/>
    <w:rsid w:val="00012050"/>
    <w:rsid w:val="000961C6"/>
    <w:rsid w:val="000A5F9E"/>
    <w:rsid w:val="00127FD2"/>
    <w:rsid w:val="00163474"/>
    <w:rsid w:val="00180F19"/>
    <w:rsid w:val="001B0919"/>
    <w:rsid w:val="001B1385"/>
    <w:rsid w:val="001C4663"/>
    <w:rsid w:val="001E7ABC"/>
    <w:rsid w:val="001F3C4C"/>
    <w:rsid w:val="0021282E"/>
    <w:rsid w:val="002357BC"/>
    <w:rsid w:val="00254C30"/>
    <w:rsid w:val="00257506"/>
    <w:rsid w:val="00281062"/>
    <w:rsid w:val="002825A7"/>
    <w:rsid w:val="002B1659"/>
    <w:rsid w:val="002B4BA2"/>
    <w:rsid w:val="002C0C08"/>
    <w:rsid w:val="002C75F1"/>
    <w:rsid w:val="002F19DF"/>
    <w:rsid w:val="00304D39"/>
    <w:rsid w:val="00314B29"/>
    <w:rsid w:val="0032247C"/>
    <w:rsid w:val="00346ACA"/>
    <w:rsid w:val="003534A9"/>
    <w:rsid w:val="00356A30"/>
    <w:rsid w:val="003743F2"/>
    <w:rsid w:val="003838E8"/>
    <w:rsid w:val="003D1281"/>
    <w:rsid w:val="003D130C"/>
    <w:rsid w:val="00412F0B"/>
    <w:rsid w:val="00420679"/>
    <w:rsid w:val="0042413E"/>
    <w:rsid w:val="00426110"/>
    <w:rsid w:val="00437283"/>
    <w:rsid w:val="00462A67"/>
    <w:rsid w:val="004847DA"/>
    <w:rsid w:val="004907CE"/>
    <w:rsid w:val="00501D99"/>
    <w:rsid w:val="00562262"/>
    <w:rsid w:val="005628B4"/>
    <w:rsid w:val="005864C5"/>
    <w:rsid w:val="006015AC"/>
    <w:rsid w:val="00615EF2"/>
    <w:rsid w:val="006511D9"/>
    <w:rsid w:val="00660B67"/>
    <w:rsid w:val="00677E00"/>
    <w:rsid w:val="006877B5"/>
    <w:rsid w:val="006B2820"/>
    <w:rsid w:val="006D4C48"/>
    <w:rsid w:val="006F6504"/>
    <w:rsid w:val="006F6D1D"/>
    <w:rsid w:val="0071571E"/>
    <w:rsid w:val="00716B4A"/>
    <w:rsid w:val="007375F4"/>
    <w:rsid w:val="00766C0E"/>
    <w:rsid w:val="007F20F7"/>
    <w:rsid w:val="00806B2C"/>
    <w:rsid w:val="00807E4D"/>
    <w:rsid w:val="0084460C"/>
    <w:rsid w:val="008B3788"/>
    <w:rsid w:val="00913980"/>
    <w:rsid w:val="00917A1C"/>
    <w:rsid w:val="0096072C"/>
    <w:rsid w:val="00973A53"/>
    <w:rsid w:val="009A218E"/>
    <w:rsid w:val="009A4197"/>
    <w:rsid w:val="009B578B"/>
    <w:rsid w:val="009D2735"/>
    <w:rsid w:val="00A52303"/>
    <w:rsid w:val="00A53412"/>
    <w:rsid w:val="00A65D57"/>
    <w:rsid w:val="00A94021"/>
    <w:rsid w:val="00AA0C97"/>
    <w:rsid w:val="00B369E1"/>
    <w:rsid w:val="00B5058F"/>
    <w:rsid w:val="00B67008"/>
    <w:rsid w:val="00B71B79"/>
    <w:rsid w:val="00B955C6"/>
    <w:rsid w:val="00BA313D"/>
    <w:rsid w:val="00BC243D"/>
    <w:rsid w:val="00BF1E96"/>
    <w:rsid w:val="00BF3496"/>
    <w:rsid w:val="00C50B46"/>
    <w:rsid w:val="00C81121"/>
    <w:rsid w:val="00CD40BC"/>
    <w:rsid w:val="00D01923"/>
    <w:rsid w:val="00D3002D"/>
    <w:rsid w:val="00D8259F"/>
    <w:rsid w:val="00DC49CA"/>
    <w:rsid w:val="00DD20B4"/>
    <w:rsid w:val="00E03062"/>
    <w:rsid w:val="00E41AC3"/>
    <w:rsid w:val="00E6443B"/>
    <w:rsid w:val="00EA763F"/>
    <w:rsid w:val="00EC6723"/>
    <w:rsid w:val="00EE4B6C"/>
    <w:rsid w:val="00F00C17"/>
    <w:rsid w:val="00F063A7"/>
    <w:rsid w:val="00F071DF"/>
    <w:rsid w:val="00F56123"/>
    <w:rsid w:val="00F706CB"/>
    <w:rsid w:val="00F905A5"/>
    <w:rsid w:val="00FE306D"/>
    <w:rsid w:val="00FE5259"/>
    <w:rsid w:val="00FE6F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C5A32"/>
  <w15:chartTrackingRefBased/>
  <w15:docId w15:val="{E90E95C7-23BA-4E54-9E47-EFF2DCB4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53"/>
    <w:pPr>
      <w:spacing w:before="120"/>
      <w:ind w:left="567"/>
      <w:jc w:val="both"/>
    </w:pPr>
    <w:rPr>
      <w:sz w:val="24"/>
      <w:lang w:val="en-US"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link w:val="BodyTextIndent"/>
    <w:rsid w:val="00FE306D"/>
    <w:rPr>
      <w:sz w:val="24"/>
      <w:lang w:val="en-US"/>
    </w:rPr>
  </w:style>
  <w:style w:type="paragraph" w:styleId="NormalWeb">
    <w:name w:val="Normal (Web)"/>
    <w:basedOn w:val="Normal"/>
    <w:uiPriority w:val="99"/>
    <w:semiHidden/>
    <w:unhideWhenUsed/>
    <w:rsid w:val="002825A7"/>
    <w:pPr>
      <w:spacing w:before="100" w:beforeAutospacing="1" w:after="100" w:afterAutospacing="1"/>
      <w:ind w:left="0"/>
      <w:jc w:val="left"/>
    </w:pPr>
    <w:rPr>
      <w:szCs w:val="24"/>
      <w:lang w:val="tr-TR" w:eastAsia="tr-TR"/>
    </w:rPr>
  </w:style>
  <w:style w:type="character" w:styleId="UnresolvedMention">
    <w:name w:val="Unresolved Mention"/>
    <w:uiPriority w:val="99"/>
    <w:semiHidden/>
    <w:unhideWhenUsed/>
    <w:rsid w:val="00282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5352">
      <w:bodyDiv w:val="1"/>
      <w:marLeft w:val="0"/>
      <w:marRight w:val="0"/>
      <w:marTop w:val="0"/>
      <w:marBottom w:val="0"/>
      <w:divBdr>
        <w:top w:val="none" w:sz="0" w:space="0" w:color="auto"/>
        <w:left w:val="none" w:sz="0" w:space="0" w:color="auto"/>
        <w:bottom w:val="none" w:sz="0" w:space="0" w:color="auto"/>
        <w:right w:val="none" w:sz="0" w:space="0" w:color="auto"/>
      </w:divBdr>
    </w:div>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diabet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melstudio.msugar&amp;hl=tr&amp;gl=US" TargetMode="External"/><Relationship Id="rId5" Type="http://schemas.openxmlformats.org/officeDocument/2006/relationships/webSettings" Target="webSettings.xml"/><Relationship Id="rId10" Type="http://schemas.openxmlformats.org/officeDocument/2006/relationships/hyperlink" Target="https://play.google.com/store/apps/details?id=com.mysugr.android.companion&amp;hl=tr&amp;gl=US" TargetMode="External"/><Relationship Id="rId4" Type="http://schemas.openxmlformats.org/officeDocument/2006/relationships/settings" Target="settings.xml"/><Relationship Id="rId9" Type="http://schemas.openxmlformats.org/officeDocument/2006/relationships/hyperlink" Target="https://play.google.com/store/apps/details?id=com.boluscalculator&amp;hl=tr&amp;g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igit\Desktop\S2G2_RequirementsReport_v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5E7116-D165-49BD-B025-48C754AD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S2G2_RequirementsReport_v1</Template>
  <TotalTime>1</TotalTime>
  <Pages>3</Pages>
  <Words>1278</Words>
  <Characters>7287</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Yiğit Kemal Can</dc:creator>
  <cp:keywords/>
  <dc:description>Includes form for collecting project/group details, plus example text explaining usage. A macro enables references to be added easily in the standard format.</dc:description>
  <cp:lastModifiedBy>eelifercan04@gmail.com</cp:lastModifiedBy>
  <cp:revision>2</cp:revision>
  <cp:lastPrinted>2016-01-25T09:10:00Z</cp:lastPrinted>
  <dcterms:created xsi:type="dcterms:W3CDTF">2023-03-08T17:21:00Z</dcterms:created>
  <dcterms:modified xsi:type="dcterms:W3CDTF">2023-03-08T17:21:00Z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3e8899f9-65f9-46f4-9767-48ef46ce8cf3</vt:lpwstr>
  </property>
</Properties>
</file>